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972" w:rsidRDefault="00D76972" w:rsidP="00D76972">
      <w:pPr>
        <w:pStyle w:val="Default"/>
      </w:pPr>
    </w:p>
    <w:p w:rsidR="00D76972" w:rsidRDefault="00D76972" w:rsidP="00D76972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Name: Tobias Baumann</w:t>
      </w:r>
      <w:r>
        <w:rPr>
          <w:sz w:val="23"/>
          <w:szCs w:val="23"/>
        </w:rPr>
        <w:t xml:space="preserve"> </w:t>
      </w:r>
      <w:bookmarkStart w:id="0" w:name="_GoBack"/>
      <w:bookmarkEnd w:id="0"/>
      <w:r>
        <w:rPr>
          <w:sz w:val="23"/>
          <w:szCs w:val="23"/>
        </w:rPr>
        <w:t xml:space="preserve"> Matrikelnummer: 215204750 </w:t>
      </w:r>
    </w:p>
    <w:p w:rsidR="00D76972" w:rsidRDefault="00D76972" w:rsidP="00D7697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Name: Karim Elrgl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Matrikelnummer: 219204060 </w:t>
      </w:r>
    </w:p>
    <w:p w:rsidR="00D76972" w:rsidRDefault="00D76972" w:rsidP="00D76972">
      <w:r>
        <w:rPr>
          <w:sz w:val="23"/>
          <w:szCs w:val="23"/>
        </w:rPr>
        <w:t xml:space="preserve">Name: Sahib Niyazov 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Matrikelnummer: 217205805</w:t>
      </w:r>
    </w:p>
    <w:p w:rsidR="00D76972" w:rsidRDefault="00D76972" w:rsidP="00287C97"/>
    <w:p w:rsidR="00287C97" w:rsidRDefault="00287C97" w:rsidP="00287C97">
      <w:r>
        <w:t xml:space="preserve">3.) </w:t>
      </w:r>
    </w:p>
    <w:p w:rsidR="00287C97" w:rsidRDefault="00287C97" w:rsidP="00287C97"/>
    <w:p w:rsidR="00287C97" w:rsidRDefault="00287C97" w:rsidP="00287C97">
      <w:r>
        <w:t>Am Anfang des Codes werden mit dem Makro "#define" einige Konstante definiert.</w:t>
      </w:r>
    </w:p>
    <w:p w:rsidR="00287C97" w:rsidRDefault="00287C97" w:rsidP="00287C97">
      <w:r>
        <w:t>Dann wird die Variable "c" mit dem Typ Integer deklariert und die Variable "haveSpace" mit den Wert 0 initialisiert.</w:t>
      </w:r>
    </w:p>
    <w:p w:rsidR="00287C97" w:rsidRDefault="00287C97" w:rsidP="00287C97">
      <w:r>
        <w:t>In der While-Schleife wird "c" einen Inputwert durch getchar() zugeordnet.</w:t>
      </w:r>
    </w:p>
    <w:p w:rsidR="00287C97" w:rsidRDefault="00287C97" w:rsidP="00287C97">
      <w:r>
        <w:t>Mit dem Befehl "isspace" wird geprüft ob die Variable "c" ein Leerzeichen entspricht und wenn es der Fall ist, springt der Wert von "haveSpace" auf 1.</w:t>
      </w:r>
    </w:p>
    <w:p w:rsidR="00287C97" w:rsidRDefault="00287C97" w:rsidP="00287C97">
      <w:r>
        <w:t>In der If-Anweisung wird getestet ob die Variable "haveSpace" den Wert 1 hat, welcher gleich true ergibt.</w:t>
      </w:r>
    </w:p>
    <w:p w:rsidR="00287C97" w:rsidRDefault="00287C97" w:rsidP="00287C97">
      <w:r>
        <w:t>Bei true gibt die Funktion den mit #define definierten Konstanten Wert für C_SPACE, nämlich 26, zurück und das Leerzeichen wieder in den Standardinputstrom überführen.</w:t>
      </w:r>
    </w:p>
    <w:p w:rsidR="00287C97" w:rsidRDefault="00287C97" w:rsidP="00287C97">
      <w:r>
        <w:t>Andernfalls wenn der Wert der Variable "c" zwischen A und Z (bzw. a und z) liegt, gibt die Funktion die Nummer des Indexes des eingegebenen Charakters im Alphabet an.</w:t>
      </w:r>
    </w:p>
    <w:p w:rsidR="00287C97" w:rsidRDefault="00287C97" w:rsidP="00287C97">
      <w:r>
        <w:t xml:space="preserve">Wobei A den Index 0 hat. Ist die Variable ein Komma so wird der Wert der Konstanten C_COMMA also 27 zurückgegeben. </w:t>
      </w:r>
    </w:p>
    <w:p w:rsidR="00287C97" w:rsidRDefault="00287C97" w:rsidP="00287C97">
      <w:r>
        <w:t>Und falls die variable "c" ein Punkt ist wird die Funktion den Wert der Konstanten C_STOP welcher 28 ist, zurückgeben.</w:t>
      </w:r>
    </w:p>
    <w:p w:rsidR="00287C97" w:rsidRDefault="00287C97" w:rsidP="00287C97">
      <w:r>
        <w:t>Kommt es zu keinen der der else-Pfade so wird die Funktion selbst zurückgegeben.</w:t>
      </w:r>
    </w:p>
    <w:p w:rsidR="00287C97" w:rsidRDefault="00287C97" w:rsidP="00287C97"/>
    <w:p w:rsidR="00287C97" w:rsidRDefault="00287C97" w:rsidP="00287C97"/>
    <w:p w:rsidR="002915B9" w:rsidRDefault="00D76972"/>
    <w:sectPr w:rsidR="002915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27C"/>
    <w:rsid w:val="000A127C"/>
    <w:rsid w:val="00287C97"/>
    <w:rsid w:val="00A553D6"/>
    <w:rsid w:val="00B00FB6"/>
    <w:rsid w:val="00D7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057BC"/>
  <w15:chartTrackingRefBased/>
  <w15:docId w15:val="{81676675-5A4A-4DC7-86D0-B6A52A6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D7697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FE7A6FD8</Template>
  <TotalTime>0</TotalTime>
  <Pages>1</Pages>
  <Words>182</Words>
  <Characters>1151</Characters>
  <Application>Microsoft Office Word</Application>
  <DocSecurity>0</DocSecurity>
  <Lines>9</Lines>
  <Paragraphs>2</Paragraphs>
  <ScaleCrop>false</ScaleCrop>
  <Company>ITMZ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Elrgl</dc:creator>
  <cp:keywords/>
  <dc:description/>
  <cp:lastModifiedBy>Karim Elrgl</cp:lastModifiedBy>
  <cp:revision>3</cp:revision>
  <dcterms:created xsi:type="dcterms:W3CDTF">2019-12-22T22:14:00Z</dcterms:created>
  <dcterms:modified xsi:type="dcterms:W3CDTF">2019-12-22T22:28:00Z</dcterms:modified>
</cp:coreProperties>
</file>